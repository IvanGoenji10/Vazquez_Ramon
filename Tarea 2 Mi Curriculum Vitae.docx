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CF" w:rsidRDefault="00614F96" w:rsidP="00614F96">
      <w:pPr>
        <w:jc w:val="center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Mi Curriculum Vitae</w:t>
      </w:r>
    </w:p>
    <w:p w:rsidR="00614F96" w:rsidRDefault="00614F96" w:rsidP="00614F96">
      <w:pPr>
        <w:rPr>
          <w:rFonts w:cs="Arial"/>
          <w:color w:val="222222"/>
          <w:szCs w:val="24"/>
          <w:shd w:val="clear" w:color="auto" w:fill="FFFFFF"/>
        </w:rPr>
      </w:pPr>
    </w:p>
    <w:p w:rsidR="00BE6C41" w:rsidRPr="00BE6C41" w:rsidRDefault="00BE6C41" w:rsidP="00BE6C41">
      <w:pPr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 w:rsidRPr="00BE6C41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Habilidades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.</w:t>
      </w:r>
    </w:p>
    <w:p w:rsid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 xml:space="preserve">Rápido Aprendizaje.  </w:t>
      </w:r>
    </w:p>
    <w:p w:rsid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 xml:space="preserve">Dispuesto a adquirir nuevos conocimientos y seguir creciendo personalmente.  </w:t>
      </w:r>
    </w:p>
    <w:p w:rsidR="00BE6C41" w:rsidRP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>Facilidad de palabra.</w:t>
      </w:r>
    </w:p>
    <w:p w:rsidR="00BE6C41" w:rsidRDefault="00BE6C41" w:rsidP="00BE6C41">
      <w:pPr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 w:rsidRPr="00BE6C41">
        <w:rPr>
          <w:rFonts w:cs="Arial"/>
          <w:b/>
          <w:bCs/>
          <w:color w:val="222222"/>
          <w:sz w:val="32"/>
          <w:szCs w:val="32"/>
          <w:shd w:val="clear" w:color="auto" w:fill="FFFFFF"/>
        </w:rPr>
        <w:t xml:space="preserve">Educación y 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F</w:t>
      </w:r>
      <w:r w:rsidRPr="00BE6C41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ormación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.</w:t>
      </w:r>
    </w:p>
    <w:p w:rsidR="00FE27EE" w:rsidRDefault="00FE27EE" w:rsidP="00BE6C41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Bachillerato en Escuela Nacional Preparatoria No 6 “Antonio Caso”</w:t>
      </w:r>
    </w:p>
    <w:p w:rsidR="00FE27EE" w:rsidRPr="00FE27EE" w:rsidRDefault="00FE27EE" w:rsidP="00BE6C41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Agosto 2012 – Agosto 2015</w:t>
      </w:r>
      <w:bookmarkStart w:id="0" w:name="_GoBack"/>
      <w:bookmarkEnd w:id="0"/>
    </w:p>
    <w:p w:rsid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 xml:space="preserve">Licenciatura trunca o en curso en Ingeniería en Computación Universidad Nacional Autónoma de México </w:t>
      </w:r>
      <w:r w:rsidR="00FE27EE">
        <w:rPr>
          <w:rFonts w:cs="Arial"/>
          <w:color w:val="222222"/>
          <w:szCs w:val="24"/>
          <w:shd w:val="clear" w:color="auto" w:fill="FFFFFF"/>
        </w:rPr>
        <w:t xml:space="preserve">“Facultad de Estudios Superiores Aragón” </w:t>
      </w:r>
      <w:r w:rsidRPr="00BE6C41">
        <w:rPr>
          <w:rFonts w:cs="Arial"/>
          <w:color w:val="222222"/>
          <w:szCs w:val="24"/>
          <w:shd w:val="clear" w:color="auto" w:fill="FFFFFF"/>
        </w:rPr>
        <w:t>- Ciudad de México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BE6C41" w:rsidRP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A</w:t>
      </w:r>
      <w:r w:rsidRPr="00BE6C41">
        <w:rPr>
          <w:rFonts w:cs="Arial"/>
          <w:color w:val="222222"/>
          <w:szCs w:val="24"/>
          <w:shd w:val="clear" w:color="auto" w:fill="FFFFFF"/>
        </w:rPr>
        <w:t>gosto 201</w:t>
      </w:r>
      <w:r>
        <w:rPr>
          <w:rFonts w:cs="Arial"/>
          <w:color w:val="222222"/>
          <w:szCs w:val="24"/>
          <w:shd w:val="clear" w:color="auto" w:fill="FFFFFF"/>
        </w:rPr>
        <w:t>5</w:t>
      </w:r>
      <w:r w:rsidRPr="00BE6C41">
        <w:rPr>
          <w:rFonts w:cs="Arial"/>
          <w:color w:val="222222"/>
          <w:szCs w:val="24"/>
          <w:shd w:val="clear" w:color="auto" w:fill="FFFFFF"/>
        </w:rPr>
        <w:t xml:space="preserve"> - Actualmente</w:t>
      </w:r>
    </w:p>
    <w:p w:rsidR="00BE6C41" w:rsidRP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b/>
          <w:bCs/>
          <w:color w:val="222222"/>
          <w:sz w:val="32"/>
          <w:szCs w:val="32"/>
          <w:shd w:val="clear" w:color="auto" w:fill="FFFFFF"/>
        </w:rPr>
        <w:t xml:space="preserve">Habilidades, 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C</w:t>
      </w:r>
      <w:r w:rsidRPr="00BE6C41">
        <w:rPr>
          <w:rFonts w:cs="Arial"/>
          <w:b/>
          <w:bCs/>
          <w:color w:val="222222"/>
          <w:sz w:val="32"/>
          <w:szCs w:val="32"/>
          <w:shd w:val="clear" w:color="auto" w:fill="FFFFFF"/>
        </w:rPr>
        <w:t xml:space="preserve">onocimientos e 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I</w:t>
      </w:r>
      <w:r w:rsidRPr="00BE6C41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diomas</w:t>
      </w:r>
      <w:r w:rsidRPr="00BE6C41">
        <w:rPr>
          <w:rFonts w:cs="Arial"/>
          <w:b/>
          <w:bCs/>
          <w:color w:val="222222"/>
          <w:szCs w:val="24"/>
          <w:shd w:val="clear" w:color="auto" w:fill="FFFFFF"/>
        </w:rPr>
        <w:t>.</w:t>
      </w:r>
      <w:r w:rsidRPr="00BE6C41">
        <w:rPr>
          <w:rFonts w:cs="Arial"/>
          <w:color w:val="222222"/>
          <w:szCs w:val="24"/>
          <w:shd w:val="clear" w:color="auto" w:fill="FFFFFF"/>
        </w:rPr>
        <w:t xml:space="preserve"> </w:t>
      </w:r>
    </w:p>
    <w:p w:rsid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>Base de Datos SQL</w:t>
      </w:r>
    </w:p>
    <w:p w:rsid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>Programación</w:t>
      </w:r>
      <w:r w:rsidRPr="00BE6C41">
        <w:rPr>
          <w:rFonts w:cs="Arial"/>
          <w:color w:val="222222"/>
          <w:szCs w:val="24"/>
          <w:shd w:val="clear" w:color="auto" w:fill="FFFFFF"/>
        </w:rPr>
        <w:t xml:space="preserve"> en Java</w:t>
      </w:r>
      <w:r>
        <w:rPr>
          <w:rFonts w:cs="Arial"/>
          <w:color w:val="222222"/>
          <w:szCs w:val="24"/>
          <w:shd w:val="clear" w:color="auto" w:fill="FFFFFF"/>
        </w:rPr>
        <w:t>, Python y C++</w:t>
      </w:r>
    </w:p>
    <w:p w:rsidR="00BE6C41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PHP y Html5</w:t>
      </w:r>
    </w:p>
    <w:p w:rsidR="00614F96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 w:rsidRPr="00BE6C41">
        <w:rPr>
          <w:rFonts w:cs="Arial"/>
          <w:color w:val="222222"/>
          <w:szCs w:val="24"/>
          <w:shd w:val="clear" w:color="auto" w:fill="FFFFFF"/>
        </w:rPr>
        <w:t>Microsoft Office</w:t>
      </w:r>
    </w:p>
    <w:p w:rsidR="00BE6C41" w:rsidRPr="001C6614" w:rsidRDefault="00BE6C41" w:rsidP="00BE6C41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Inglés Medio</w:t>
      </w:r>
    </w:p>
    <w:sectPr w:rsidR="00BE6C41" w:rsidRPr="001C661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134" w:rsidRDefault="00450134" w:rsidP="00C141C7">
      <w:pPr>
        <w:spacing w:after="0" w:line="240" w:lineRule="auto"/>
      </w:pPr>
      <w:r>
        <w:separator/>
      </w:r>
    </w:p>
  </w:endnote>
  <w:endnote w:type="continuationSeparator" w:id="0">
    <w:p w:rsidR="00450134" w:rsidRDefault="00450134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134" w:rsidRDefault="00450134" w:rsidP="00C141C7">
      <w:pPr>
        <w:spacing w:after="0" w:line="240" w:lineRule="auto"/>
      </w:pPr>
      <w:r>
        <w:separator/>
      </w:r>
    </w:p>
  </w:footnote>
  <w:footnote w:type="continuationSeparator" w:id="0">
    <w:p w:rsidR="00450134" w:rsidRDefault="00450134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Tarea:</w:t>
    </w:r>
    <w:r w:rsidR="004715F4">
      <w:rPr>
        <w:rFonts w:cs="Arial"/>
        <w:lang w:val="es-ES"/>
      </w:rPr>
      <w:t xml:space="preserve"> </w:t>
    </w:r>
    <w:r w:rsidR="00614F96">
      <w:rPr>
        <w:rFonts w:cs="Arial"/>
        <w:lang w:val="es-ES"/>
      </w:rPr>
      <w:t>2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Nombre:</w:t>
    </w:r>
    <w:r w:rsidR="004715F4">
      <w:rPr>
        <w:rFonts w:cs="Arial"/>
        <w:lang w:val="es-ES"/>
      </w:rPr>
      <w:t xml:space="preserve"> </w:t>
    </w:r>
    <w:r w:rsidR="00135ED7">
      <w:rPr>
        <w:rFonts w:cs="Arial"/>
        <w:lang w:val="es-ES"/>
      </w:rPr>
      <w:t>José Iván Vázquez Ramón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N</w:t>
    </w:r>
    <w:r w:rsidR="00135ED7">
      <w:rPr>
        <w:rFonts w:cs="Arial"/>
        <w:lang w:val="es-ES"/>
      </w:rPr>
      <w:t>ú</w:t>
    </w:r>
    <w:r w:rsidRPr="00C141C7">
      <w:rPr>
        <w:rFonts w:cs="Arial"/>
        <w:lang w:val="es-ES"/>
      </w:rPr>
      <w:t>mero de Cuenta:</w:t>
    </w:r>
    <w:r w:rsidR="004715F4">
      <w:rPr>
        <w:rFonts w:cs="Arial"/>
        <w:lang w:val="es-ES"/>
      </w:rPr>
      <w:t xml:space="preserve"> </w:t>
    </w:r>
    <w:r w:rsidR="00135ED7">
      <w:rPr>
        <w:rFonts w:cs="Arial"/>
        <w:lang w:val="es-ES"/>
      </w:rPr>
      <w:t>312328366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D7"/>
    <w:rsid w:val="0002404C"/>
    <w:rsid w:val="000E4860"/>
    <w:rsid w:val="00135ED7"/>
    <w:rsid w:val="001C6614"/>
    <w:rsid w:val="00450134"/>
    <w:rsid w:val="004715F4"/>
    <w:rsid w:val="00614F96"/>
    <w:rsid w:val="006C73E6"/>
    <w:rsid w:val="008862C8"/>
    <w:rsid w:val="009B1179"/>
    <w:rsid w:val="00BE6C41"/>
    <w:rsid w:val="00C141C7"/>
    <w:rsid w:val="00FC76CF"/>
    <w:rsid w:val="00FE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8D8B"/>
  <w15:chartTrackingRefBased/>
  <w15:docId w15:val="{C45ABD5D-BAE8-4581-98F6-D02F0C22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 2 Mi Curriculum Vitae</Template>
  <TotalTime>9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Vázquez</dc:creator>
  <cp:keywords/>
  <dc:description/>
  <cp:lastModifiedBy>RAMON ZUÑIGA HERNANDEZ</cp:lastModifiedBy>
  <cp:revision>3</cp:revision>
  <dcterms:created xsi:type="dcterms:W3CDTF">2020-02-25T19:40:00Z</dcterms:created>
  <dcterms:modified xsi:type="dcterms:W3CDTF">2020-02-25T19:43:00Z</dcterms:modified>
</cp:coreProperties>
</file>